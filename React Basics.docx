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15DBB" w14:textId="77777777" w:rsidR="00807843" w:rsidRDefault="00490460" w:rsidP="00490460">
      <w:pPr>
        <w:pStyle w:val="Heading1"/>
        <w:tabs>
          <w:tab w:val="left" w:pos="7660"/>
        </w:tabs>
      </w:pPr>
      <w:r>
        <w:t>React Basics</w:t>
      </w:r>
    </w:p>
    <w:p w14:paraId="5EA5D1D5" w14:textId="77777777" w:rsidR="00025BA0" w:rsidRDefault="00025BA0" w:rsidP="00025BA0">
      <w:pPr>
        <w:pStyle w:val="Heading2"/>
      </w:pPr>
      <w:r>
        <w:t>As a beginner in React, it’s important to cover the fundamental concepts and get hands-on experience. Here’s a structured 5-hour study table to help you get started with the basics and build a strong foundation in React.</w:t>
      </w:r>
    </w:p>
    <w:p w14:paraId="1A6FBECF" w14:textId="77777777" w:rsidR="00025BA0" w:rsidRDefault="00025BA0" w:rsidP="00025BA0">
      <w:pPr>
        <w:pStyle w:val="Heading2"/>
      </w:pPr>
    </w:p>
    <w:p w14:paraId="4BF7CA4A" w14:textId="77777777" w:rsidR="00025BA0" w:rsidRDefault="00025BA0" w:rsidP="00025BA0">
      <w:pPr>
        <w:pStyle w:val="Heading2"/>
      </w:pPr>
      <w:r>
        <w:t>### Study Table: 5 Hours</w:t>
      </w:r>
    </w:p>
    <w:p w14:paraId="7C185078" w14:textId="77777777" w:rsidR="00025BA0" w:rsidRDefault="00025BA0" w:rsidP="00025BA0">
      <w:pPr>
        <w:pStyle w:val="Heading2"/>
      </w:pPr>
    </w:p>
    <w:p w14:paraId="4BD418C2" w14:textId="77777777" w:rsidR="00025BA0" w:rsidRDefault="00025BA0" w:rsidP="00025BA0">
      <w:pPr>
        <w:pStyle w:val="Heading2"/>
      </w:pPr>
      <w:r>
        <w:t>#### Hour 1: Introduction to React</w:t>
      </w:r>
    </w:p>
    <w:p w14:paraId="22C6AC69" w14:textId="77777777" w:rsidR="00025BA0" w:rsidRDefault="00025BA0" w:rsidP="00025BA0">
      <w:pPr>
        <w:pStyle w:val="Heading2"/>
      </w:pPr>
    </w:p>
    <w:p w14:paraId="3AD0FB22" w14:textId="77777777" w:rsidR="00025BA0" w:rsidRDefault="00025BA0" w:rsidP="00025BA0">
      <w:pPr>
        <w:pStyle w:val="Heading2"/>
      </w:pPr>
      <w:r>
        <w:t xml:space="preserve">1. **React Overview (15 </w:t>
      </w:r>
      <w:proofErr w:type="gramStart"/>
      <w:r>
        <w:t>mins)*</w:t>
      </w:r>
      <w:proofErr w:type="gramEnd"/>
      <w:r>
        <w:t>*</w:t>
      </w:r>
    </w:p>
    <w:p w14:paraId="7E3F09A9" w14:textId="77777777" w:rsidR="00025BA0" w:rsidRDefault="00025BA0" w:rsidP="00025BA0">
      <w:pPr>
        <w:pStyle w:val="Heading2"/>
      </w:pPr>
      <w:r>
        <w:t xml:space="preserve">   - What is React?  </w:t>
      </w:r>
    </w:p>
    <w:p w14:paraId="53628F15" w14:textId="77777777" w:rsidR="00025BA0" w:rsidRDefault="00025BA0" w:rsidP="00025BA0">
      <w:pPr>
        <w:pStyle w:val="Heading2"/>
      </w:pPr>
      <w:r>
        <w:t xml:space="preserve">   - Benefits of using React</w:t>
      </w:r>
    </w:p>
    <w:p w14:paraId="0717E7AF" w14:textId="77777777" w:rsidR="00025BA0" w:rsidRDefault="00025BA0" w:rsidP="00025BA0">
      <w:pPr>
        <w:pStyle w:val="Heading2"/>
      </w:pPr>
      <w:r>
        <w:t xml:space="preserve">   - Setting up the development environment</w:t>
      </w:r>
    </w:p>
    <w:p w14:paraId="3B1FC9E4" w14:textId="77777777" w:rsidR="00025BA0" w:rsidRDefault="00025BA0" w:rsidP="00025BA0">
      <w:pPr>
        <w:pStyle w:val="Heading2"/>
      </w:pPr>
    </w:p>
    <w:p w14:paraId="4D90F4D6" w14:textId="77777777" w:rsidR="00025BA0" w:rsidRDefault="00025BA0" w:rsidP="00025BA0">
      <w:pPr>
        <w:pStyle w:val="Heading2"/>
      </w:pPr>
      <w:r>
        <w:t xml:space="preserve">2. **Creating a React App (15 </w:t>
      </w:r>
      <w:proofErr w:type="gramStart"/>
      <w:r>
        <w:t>mins)*</w:t>
      </w:r>
      <w:proofErr w:type="gramEnd"/>
      <w:r>
        <w:t>*</w:t>
      </w:r>
    </w:p>
    <w:p w14:paraId="4D0D9ABF" w14:textId="77777777" w:rsidR="00025BA0" w:rsidRDefault="00025BA0" w:rsidP="00025BA0">
      <w:pPr>
        <w:pStyle w:val="Heading2"/>
      </w:pPr>
      <w:r>
        <w:t xml:space="preserve">   - Using Create React App to set up a new project</w:t>
      </w:r>
    </w:p>
    <w:p w14:paraId="1DF66589" w14:textId="77777777" w:rsidR="00025BA0" w:rsidRDefault="00025BA0" w:rsidP="00025BA0">
      <w:pPr>
        <w:pStyle w:val="Heading2"/>
      </w:pPr>
      <w:r>
        <w:lastRenderedPageBreak/>
        <w:t xml:space="preserve">   - Project structure and files</w:t>
      </w:r>
    </w:p>
    <w:p w14:paraId="10A1EB93" w14:textId="77777777" w:rsidR="00025BA0" w:rsidRDefault="00025BA0" w:rsidP="00025BA0">
      <w:pPr>
        <w:pStyle w:val="Heading2"/>
      </w:pPr>
    </w:p>
    <w:p w14:paraId="2ED71FB9" w14:textId="77777777" w:rsidR="00025BA0" w:rsidRDefault="00025BA0" w:rsidP="00025BA0">
      <w:pPr>
        <w:pStyle w:val="Heading2"/>
      </w:pPr>
      <w:r>
        <w:t xml:space="preserve">3. **JSX Syntax (30 </w:t>
      </w:r>
      <w:proofErr w:type="gramStart"/>
      <w:r>
        <w:t>mins)*</w:t>
      </w:r>
      <w:proofErr w:type="gramEnd"/>
      <w:r>
        <w:t>*</w:t>
      </w:r>
    </w:p>
    <w:p w14:paraId="0DE8D453" w14:textId="77777777" w:rsidR="00025BA0" w:rsidRDefault="00025BA0" w:rsidP="00025BA0">
      <w:pPr>
        <w:pStyle w:val="Heading2"/>
      </w:pPr>
      <w:r>
        <w:t xml:space="preserve">   - What is JSX?</w:t>
      </w:r>
    </w:p>
    <w:p w14:paraId="38263F02" w14:textId="77777777" w:rsidR="00025BA0" w:rsidRDefault="00025BA0" w:rsidP="00025BA0">
      <w:pPr>
        <w:pStyle w:val="Heading2"/>
      </w:pPr>
      <w:r>
        <w:t xml:space="preserve">   - Embedding expressions in JSX</w:t>
      </w:r>
    </w:p>
    <w:p w14:paraId="2E4BF4D0" w14:textId="77777777" w:rsidR="00025BA0" w:rsidRDefault="00025BA0" w:rsidP="00025BA0">
      <w:pPr>
        <w:pStyle w:val="Heading2"/>
      </w:pPr>
      <w:r>
        <w:t xml:space="preserve">   - Differences between JSX and HTML</w:t>
      </w:r>
    </w:p>
    <w:p w14:paraId="32FB952C" w14:textId="77777777" w:rsidR="00025BA0" w:rsidRDefault="00025BA0" w:rsidP="00025BA0">
      <w:pPr>
        <w:pStyle w:val="Heading2"/>
      </w:pPr>
    </w:p>
    <w:p w14:paraId="78968901" w14:textId="77777777" w:rsidR="00025BA0" w:rsidRDefault="00025BA0" w:rsidP="00025BA0">
      <w:pPr>
        <w:pStyle w:val="Heading2"/>
      </w:pPr>
      <w:r>
        <w:t>**</w:t>
      </w:r>
      <w:proofErr w:type="gramStart"/>
      <w:r>
        <w:t>Resources:*</w:t>
      </w:r>
      <w:proofErr w:type="gramEnd"/>
      <w:r>
        <w:t>*</w:t>
      </w:r>
    </w:p>
    <w:p w14:paraId="4212EB44" w14:textId="77777777" w:rsidR="00025BA0" w:rsidRDefault="00025BA0" w:rsidP="00025BA0">
      <w:pPr>
        <w:pStyle w:val="Heading2"/>
      </w:pPr>
      <w:r>
        <w:t xml:space="preserve">- React Official Documentation: [React Getting </w:t>
      </w:r>
      <w:proofErr w:type="gramStart"/>
      <w:r>
        <w:t>Started](</w:t>
      </w:r>
      <w:proofErr w:type="gramEnd"/>
      <w:r>
        <w:t>https://reactjs.org/docs/getting-started.html)</w:t>
      </w:r>
    </w:p>
    <w:p w14:paraId="6AD86BF0" w14:textId="77777777" w:rsidR="00025BA0" w:rsidRDefault="00025BA0" w:rsidP="00025BA0">
      <w:pPr>
        <w:pStyle w:val="Heading2"/>
      </w:pPr>
      <w:r>
        <w:t xml:space="preserve">- Create React App: [Create React </w:t>
      </w:r>
      <w:proofErr w:type="gramStart"/>
      <w:r>
        <w:t>App](</w:t>
      </w:r>
      <w:proofErr w:type="gramEnd"/>
      <w:r>
        <w:t>https://reactjs.org/docs/create-a-new-react-app.html#create-react-app)</w:t>
      </w:r>
    </w:p>
    <w:p w14:paraId="0BB1C708" w14:textId="77777777" w:rsidR="00025BA0" w:rsidRDefault="00025BA0" w:rsidP="00025BA0">
      <w:pPr>
        <w:pStyle w:val="Heading2"/>
      </w:pPr>
    </w:p>
    <w:p w14:paraId="3E2D46A9" w14:textId="77777777" w:rsidR="00025BA0" w:rsidRDefault="00025BA0" w:rsidP="00025BA0">
      <w:pPr>
        <w:pStyle w:val="Heading2"/>
      </w:pPr>
      <w:r>
        <w:t>#### Hour 2: Components and Props</w:t>
      </w:r>
    </w:p>
    <w:p w14:paraId="69FCA98B" w14:textId="77777777" w:rsidR="00025BA0" w:rsidRDefault="00025BA0" w:rsidP="00025BA0">
      <w:pPr>
        <w:pStyle w:val="Heading2"/>
      </w:pPr>
    </w:p>
    <w:p w14:paraId="1D0125C5" w14:textId="77777777" w:rsidR="00025BA0" w:rsidRDefault="00025BA0" w:rsidP="00025BA0">
      <w:pPr>
        <w:pStyle w:val="Heading2"/>
      </w:pPr>
      <w:r>
        <w:t xml:space="preserve">1. **Understanding Components (30 </w:t>
      </w:r>
      <w:proofErr w:type="gramStart"/>
      <w:r>
        <w:t>mins)*</w:t>
      </w:r>
      <w:proofErr w:type="gramEnd"/>
      <w:r>
        <w:t>*</w:t>
      </w:r>
    </w:p>
    <w:p w14:paraId="5012BC19" w14:textId="77777777" w:rsidR="00025BA0" w:rsidRDefault="00025BA0" w:rsidP="00025BA0">
      <w:pPr>
        <w:pStyle w:val="Heading2"/>
      </w:pPr>
      <w:r>
        <w:t xml:space="preserve">   - Functional components</w:t>
      </w:r>
    </w:p>
    <w:p w14:paraId="79C6FA7F" w14:textId="77777777" w:rsidR="00025BA0" w:rsidRDefault="00025BA0" w:rsidP="00025BA0">
      <w:pPr>
        <w:pStyle w:val="Heading2"/>
      </w:pPr>
      <w:r>
        <w:t xml:space="preserve">   - Class components</w:t>
      </w:r>
    </w:p>
    <w:p w14:paraId="6184DE29" w14:textId="77777777" w:rsidR="00025BA0" w:rsidRDefault="00025BA0" w:rsidP="00025BA0">
      <w:pPr>
        <w:pStyle w:val="Heading2"/>
      </w:pPr>
      <w:r>
        <w:lastRenderedPageBreak/>
        <w:t xml:space="preserve">   - Component hierarchy</w:t>
      </w:r>
    </w:p>
    <w:p w14:paraId="414BA6D5" w14:textId="77777777" w:rsidR="00025BA0" w:rsidRDefault="00025BA0" w:rsidP="00025BA0">
      <w:pPr>
        <w:pStyle w:val="Heading2"/>
      </w:pPr>
    </w:p>
    <w:p w14:paraId="0E4C0E5A" w14:textId="77777777" w:rsidR="00025BA0" w:rsidRDefault="00025BA0" w:rsidP="00025BA0">
      <w:pPr>
        <w:pStyle w:val="Heading2"/>
      </w:pPr>
      <w:r>
        <w:t xml:space="preserve">2. **Props (30 </w:t>
      </w:r>
      <w:proofErr w:type="gramStart"/>
      <w:r>
        <w:t>mins)*</w:t>
      </w:r>
      <w:proofErr w:type="gramEnd"/>
      <w:r>
        <w:t>*</w:t>
      </w:r>
    </w:p>
    <w:p w14:paraId="16CF456D" w14:textId="77777777" w:rsidR="00025BA0" w:rsidRDefault="00025BA0" w:rsidP="00025BA0">
      <w:pPr>
        <w:pStyle w:val="Heading2"/>
      </w:pPr>
      <w:r>
        <w:t xml:space="preserve">   - Passing props to components</w:t>
      </w:r>
    </w:p>
    <w:p w14:paraId="28A718F4" w14:textId="77777777" w:rsidR="00025BA0" w:rsidRDefault="00025BA0" w:rsidP="00025BA0">
      <w:pPr>
        <w:pStyle w:val="Heading2"/>
      </w:pPr>
      <w:r>
        <w:t xml:space="preserve">   - Using props within components</w:t>
      </w:r>
    </w:p>
    <w:p w14:paraId="2D74FE84" w14:textId="77777777" w:rsidR="00025BA0" w:rsidRDefault="00025BA0" w:rsidP="00025BA0">
      <w:pPr>
        <w:pStyle w:val="Heading2"/>
      </w:pPr>
      <w:r>
        <w:t xml:space="preserve">   - Default props and prop types</w:t>
      </w:r>
    </w:p>
    <w:p w14:paraId="7C54D86E" w14:textId="77777777" w:rsidR="00025BA0" w:rsidRDefault="00025BA0" w:rsidP="00025BA0">
      <w:pPr>
        <w:pStyle w:val="Heading2"/>
      </w:pPr>
    </w:p>
    <w:p w14:paraId="5DFFE2EE" w14:textId="77777777" w:rsidR="00025BA0" w:rsidRDefault="00025BA0" w:rsidP="00025BA0">
      <w:pPr>
        <w:pStyle w:val="Heading2"/>
      </w:pPr>
      <w:r>
        <w:t>**</w:t>
      </w:r>
      <w:proofErr w:type="gramStart"/>
      <w:r>
        <w:t>Resources:*</w:t>
      </w:r>
      <w:proofErr w:type="gramEnd"/>
      <w:r>
        <w:t>*</w:t>
      </w:r>
    </w:p>
    <w:p w14:paraId="3CB19EC0" w14:textId="77777777" w:rsidR="00025BA0" w:rsidRDefault="00025BA0" w:rsidP="00025BA0">
      <w:pPr>
        <w:pStyle w:val="Heading2"/>
      </w:pPr>
      <w:r>
        <w:t xml:space="preserve">- React Official Documentation: [Introducing </w:t>
      </w:r>
      <w:proofErr w:type="gramStart"/>
      <w:r>
        <w:t>JSX](</w:t>
      </w:r>
      <w:proofErr w:type="gramEnd"/>
      <w:r>
        <w:t>https://reactjs.org/docs/introducing-jsx.html)</w:t>
      </w:r>
    </w:p>
    <w:p w14:paraId="052400DF" w14:textId="77777777" w:rsidR="00025BA0" w:rsidRDefault="00025BA0" w:rsidP="00025BA0">
      <w:pPr>
        <w:pStyle w:val="Heading2"/>
      </w:pPr>
      <w:r>
        <w:t xml:space="preserve">- React Official Documentation: [Components and </w:t>
      </w:r>
      <w:proofErr w:type="gramStart"/>
      <w:r>
        <w:t>Props](</w:t>
      </w:r>
      <w:proofErr w:type="gramEnd"/>
      <w:r>
        <w:t>https://reactjs.org/docs/components-and-props.html)</w:t>
      </w:r>
    </w:p>
    <w:p w14:paraId="51422BAD" w14:textId="77777777" w:rsidR="00025BA0" w:rsidRDefault="00025BA0" w:rsidP="00025BA0">
      <w:pPr>
        <w:pStyle w:val="Heading2"/>
      </w:pPr>
    </w:p>
    <w:p w14:paraId="72925C51" w14:textId="77777777" w:rsidR="00025BA0" w:rsidRDefault="00025BA0" w:rsidP="00025BA0">
      <w:pPr>
        <w:pStyle w:val="Heading2"/>
      </w:pPr>
      <w:r>
        <w:t>#### Hour 3: State and Lifecycle</w:t>
      </w:r>
    </w:p>
    <w:p w14:paraId="73EC92C6" w14:textId="77777777" w:rsidR="00025BA0" w:rsidRDefault="00025BA0" w:rsidP="00025BA0">
      <w:pPr>
        <w:pStyle w:val="Heading2"/>
      </w:pPr>
    </w:p>
    <w:p w14:paraId="55C79FCD" w14:textId="77777777" w:rsidR="00025BA0" w:rsidRDefault="00025BA0" w:rsidP="00025BA0">
      <w:pPr>
        <w:pStyle w:val="Heading2"/>
      </w:pPr>
      <w:r>
        <w:t xml:space="preserve">1. **State in Functional Components (30 </w:t>
      </w:r>
      <w:proofErr w:type="gramStart"/>
      <w:r>
        <w:t>mins)*</w:t>
      </w:r>
      <w:proofErr w:type="gramEnd"/>
      <w:r>
        <w:t>*</w:t>
      </w:r>
    </w:p>
    <w:p w14:paraId="664A6EA3" w14:textId="77777777" w:rsidR="00025BA0" w:rsidRDefault="00025BA0" w:rsidP="00025BA0">
      <w:pPr>
        <w:pStyle w:val="Heading2"/>
      </w:pPr>
      <w:r>
        <w:t xml:space="preserve">   - </w:t>
      </w:r>
      <w:proofErr w:type="spellStart"/>
      <w:r>
        <w:t>useState</w:t>
      </w:r>
      <w:proofErr w:type="spellEnd"/>
      <w:r>
        <w:t xml:space="preserve"> hook</w:t>
      </w:r>
    </w:p>
    <w:p w14:paraId="50834406" w14:textId="77777777" w:rsidR="00025BA0" w:rsidRDefault="00025BA0" w:rsidP="00025BA0">
      <w:pPr>
        <w:pStyle w:val="Heading2"/>
      </w:pPr>
      <w:r>
        <w:t xml:space="preserve">   - Updating state</w:t>
      </w:r>
    </w:p>
    <w:p w14:paraId="56D567BB" w14:textId="77777777" w:rsidR="00025BA0" w:rsidRDefault="00025BA0" w:rsidP="00025BA0">
      <w:pPr>
        <w:pStyle w:val="Heading2"/>
      </w:pPr>
      <w:r>
        <w:lastRenderedPageBreak/>
        <w:t xml:space="preserve">   - Managing multiple state variables</w:t>
      </w:r>
    </w:p>
    <w:p w14:paraId="53F94AB2" w14:textId="77777777" w:rsidR="00025BA0" w:rsidRDefault="00025BA0" w:rsidP="00025BA0">
      <w:pPr>
        <w:pStyle w:val="Heading2"/>
      </w:pPr>
    </w:p>
    <w:p w14:paraId="1DB37FBC" w14:textId="77777777" w:rsidR="00025BA0" w:rsidRDefault="00025BA0" w:rsidP="00025BA0">
      <w:pPr>
        <w:pStyle w:val="Heading2"/>
      </w:pPr>
      <w:r>
        <w:t xml:space="preserve">2. **Lifecycle Methods in Class Components (30 </w:t>
      </w:r>
      <w:proofErr w:type="gramStart"/>
      <w:r>
        <w:t>mins)*</w:t>
      </w:r>
      <w:proofErr w:type="gramEnd"/>
      <w:r>
        <w:t>*</w:t>
      </w:r>
    </w:p>
    <w:p w14:paraId="0A380673" w14:textId="77777777" w:rsidR="00025BA0" w:rsidRDefault="00025BA0" w:rsidP="00025BA0">
      <w:pPr>
        <w:pStyle w:val="Heading2"/>
      </w:pPr>
      <w:r>
        <w:t xml:space="preserve">   - Constructor</w:t>
      </w:r>
    </w:p>
    <w:p w14:paraId="225C1144" w14:textId="77777777" w:rsidR="00025BA0" w:rsidRDefault="00025BA0" w:rsidP="00025BA0">
      <w:pPr>
        <w:pStyle w:val="Heading2"/>
      </w:pPr>
      <w:r>
        <w:t xml:space="preserve">   - </w:t>
      </w:r>
      <w:proofErr w:type="spellStart"/>
      <w:r>
        <w:t>componentDidMount</w:t>
      </w:r>
      <w:proofErr w:type="spellEnd"/>
    </w:p>
    <w:p w14:paraId="410F2CFA" w14:textId="77777777" w:rsidR="00025BA0" w:rsidRDefault="00025BA0" w:rsidP="00025BA0">
      <w:pPr>
        <w:pStyle w:val="Heading2"/>
      </w:pPr>
      <w:r>
        <w:t xml:space="preserve">   - </w:t>
      </w:r>
      <w:proofErr w:type="spellStart"/>
      <w:r>
        <w:t>componentDidUpdate</w:t>
      </w:r>
      <w:proofErr w:type="spellEnd"/>
    </w:p>
    <w:p w14:paraId="7E3D5366" w14:textId="77777777" w:rsidR="00025BA0" w:rsidRDefault="00025BA0" w:rsidP="00025BA0">
      <w:pPr>
        <w:pStyle w:val="Heading2"/>
      </w:pPr>
      <w:r>
        <w:t xml:space="preserve">   - </w:t>
      </w:r>
      <w:proofErr w:type="spellStart"/>
      <w:r>
        <w:t>componentWillUnmount</w:t>
      </w:r>
      <w:proofErr w:type="spellEnd"/>
    </w:p>
    <w:p w14:paraId="11B5756E" w14:textId="77777777" w:rsidR="00025BA0" w:rsidRDefault="00025BA0" w:rsidP="00025BA0">
      <w:pPr>
        <w:pStyle w:val="Heading2"/>
      </w:pPr>
    </w:p>
    <w:p w14:paraId="7966BCB9" w14:textId="77777777" w:rsidR="00025BA0" w:rsidRDefault="00025BA0" w:rsidP="00025BA0">
      <w:pPr>
        <w:pStyle w:val="Heading2"/>
      </w:pPr>
      <w:r>
        <w:t>**</w:t>
      </w:r>
      <w:proofErr w:type="gramStart"/>
      <w:r>
        <w:t>Resources:*</w:t>
      </w:r>
      <w:proofErr w:type="gramEnd"/>
      <w:r>
        <w:t>*</w:t>
      </w:r>
    </w:p>
    <w:p w14:paraId="7562F526" w14:textId="77777777" w:rsidR="00025BA0" w:rsidRDefault="00025BA0" w:rsidP="00025BA0">
      <w:pPr>
        <w:pStyle w:val="Heading2"/>
      </w:pPr>
      <w:r>
        <w:t xml:space="preserve">- React Official Documentation: [State and </w:t>
      </w:r>
      <w:proofErr w:type="gramStart"/>
      <w:r>
        <w:t>Lifecycle](</w:t>
      </w:r>
      <w:proofErr w:type="gramEnd"/>
      <w:r>
        <w:t>https://reactjs.org/docs/state-and-lifecycle.html)</w:t>
      </w:r>
    </w:p>
    <w:p w14:paraId="70639B07" w14:textId="77777777" w:rsidR="00025BA0" w:rsidRDefault="00025BA0" w:rsidP="00025BA0">
      <w:pPr>
        <w:pStyle w:val="Heading2"/>
      </w:pPr>
      <w:r>
        <w:t xml:space="preserve">- React Official Documentation: [Using the State </w:t>
      </w:r>
      <w:proofErr w:type="gramStart"/>
      <w:r>
        <w:t>Hook](</w:t>
      </w:r>
      <w:proofErr w:type="gramEnd"/>
      <w:r>
        <w:t>https://reactjs.org/docs/hooks-state.html)</w:t>
      </w:r>
    </w:p>
    <w:p w14:paraId="383F4EDC" w14:textId="77777777" w:rsidR="00025BA0" w:rsidRDefault="00025BA0" w:rsidP="00025BA0">
      <w:pPr>
        <w:pStyle w:val="Heading2"/>
      </w:pPr>
    </w:p>
    <w:p w14:paraId="6FC11660" w14:textId="77777777" w:rsidR="00025BA0" w:rsidRDefault="00025BA0" w:rsidP="00025BA0">
      <w:pPr>
        <w:pStyle w:val="Heading2"/>
      </w:pPr>
      <w:r>
        <w:t>#### Hour 4: Event Handling and Conditional Rendering</w:t>
      </w:r>
    </w:p>
    <w:p w14:paraId="5D845384" w14:textId="77777777" w:rsidR="00025BA0" w:rsidRDefault="00025BA0" w:rsidP="00025BA0">
      <w:pPr>
        <w:pStyle w:val="Heading2"/>
      </w:pPr>
    </w:p>
    <w:p w14:paraId="3884C57F" w14:textId="77777777" w:rsidR="00025BA0" w:rsidRDefault="00025BA0" w:rsidP="00025BA0">
      <w:pPr>
        <w:pStyle w:val="Heading2"/>
      </w:pPr>
      <w:r>
        <w:t xml:space="preserve">1. **Handling Events (30 </w:t>
      </w:r>
      <w:proofErr w:type="gramStart"/>
      <w:r>
        <w:t>mins)*</w:t>
      </w:r>
      <w:proofErr w:type="gramEnd"/>
      <w:r>
        <w:t>*</w:t>
      </w:r>
    </w:p>
    <w:p w14:paraId="58996B1B" w14:textId="77777777" w:rsidR="00025BA0" w:rsidRDefault="00025BA0" w:rsidP="00025BA0">
      <w:pPr>
        <w:pStyle w:val="Heading2"/>
      </w:pPr>
      <w:r>
        <w:t xml:space="preserve">   - Adding event handlers</w:t>
      </w:r>
    </w:p>
    <w:p w14:paraId="10AEE013" w14:textId="77777777" w:rsidR="00025BA0" w:rsidRDefault="00025BA0" w:rsidP="00025BA0">
      <w:pPr>
        <w:pStyle w:val="Heading2"/>
      </w:pPr>
      <w:r>
        <w:lastRenderedPageBreak/>
        <w:t xml:space="preserve">   - Handling form events</w:t>
      </w:r>
    </w:p>
    <w:p w14:paraId="1FD6F6A5" w14:textId="77777777" w:rsidR="00025BA0" w:rsidRDefault="00025BA0" w:rsidP="00025BA0">
      <w:pPr>
        <w:pStyle w:val="Heading2"/>
      </w:pPr>
      <w:r>
        <w:t xml:space="preserve">   - Passing arguments to event handlers</w:t>
      </w:r>
    </w:p>
    <w:p w14:paraId="14C0E532" w14:textId="77777777" w:rsidR="00025BA0" w:rsidRDefault="00025BA0" w:rsidP="00025BA0">
      <w:pPr>
        <w:pStyle w:val="Heading2"/>
      </w:pPr>
    </w:p>
    <w:p w14:paraId="47256D0E" w14:textId="77777777" w:rsidR="00025BA0" w:rsidRDefault="00025BA0" w:rsidP="00025BA0">
      <w:pPr>
        <w:pStyle w:val="Heading2"/>
      </w:pPr>
      <w:r>
        <w:t xml:space="preserve">2. **Conditional Rendering (30 </w:t>
      </w:r>
      <w:proofErr w:type="gramStart"/>
      <w:r>
        <w:t>mins)*</w:t>
      </w:r>
      <w:proofErr w:type="gramEnd"/>
      <w:r>
        <w:t>*</w:t>
      </w:r>
    </w:p>
    <w:p w14:paraId="01D58D47" w14:textId="77777777" w:rsidR="00025BA0" w:rsidRDefault="00025BA0" w:rsidP="00025BA0">
      <w:pPr>
        <w:pStyle w:val="Heading2"/>
      </w:pPr>
      <w:r>
        <w:t xml:space="preserve">   - if-else statements</w:t>
      </w:r>
    </w:p>
    <w:p w14:paraId="78999270" w14:textId="77777777" w:rsidR="00025BA0" w:rsidRDefault="00025BA0" w:rsidP="00025BA0">
      <w:pPr>
        <w:pStyle w:val="Heading2"/>
      </w:pPr>
      <w:r>
        <w:t xml:space="preserve">   - Ternary operators</w:t>
      </w:r>
    </w:p>
    <w:p w14:paraId="3693D4FE" w14:textId="77777777" w:rsidR="00025BA0" w:rsidRDefault="00025BA0" w:rsidP="00025BA0">
      <w:pPr>
        <w:pStyle w:val="Heading2"/>
      </w:pPr>
      <w:r>
        <w:t xml:space="preserve">   - Logical &amp;&amp; operator</w:t>
      </w:r>
    </w:p>
    <w:p w14:paraId="605ED9E1" w14:textId="77777777" w:rsidR="00025BA0" w:rsidRDefault="00025BA0" w:rsidP="00025BA0">
      <w:pPr>
        <w:pStyle w:val="Heading2"/>
      </w:pPr>
    </w:p>
    <w:p w14:paraId="31D98320" w14:textId="77777777" w:rsidR="00025BA0" w:rsidRDefault="00025BA0" w:rsidP="00025BA0">
      <w:pPr>
        <w:pStyle w:val="Heading2"/>
      </w:pPr>
      <w:r>
        <w:t>**</w:t>
      </w:r>
      <w:proofErr w:type="gramStart"/>
      <w:r>
        <w:t>Resources:*</w:t>
      </w:r>
      <w:proofErr w:type="gramEnd"/>
      <w:r>
        <w:t>*</w:t>
      </w:r>
    </w:p>
    <w:p w14:paraId="00883C2B" w14:textId="77777777" w:rsidR="00025BA0" w:rsidRDefault="00025BA0" w:rsidP="00025BA0">
      <w:pPr>
        <w:pStyle w:val="Heading2"/>
      </w:pPr>
      <w:r>
        <w:t xml:space="preserve">- React Official Documentation: [Handling </w:t>
      </w:r>
      <w:proofErr w:type="gramStart"/>
      <w:r>
        <w:t>Events](</w:t>
      </w:r>
      <w:proofErr w:type="gramEnd"/>
      <w:r>
        <w:t>https://reactjs.org/docs/handling-events.html)</w:t>
      </w:r>
    </w:p>
    <w:p w14:paraId="0578F36C" w14:textId="77777777" w:rsidR="00025BA0" w:rsidRDefault="00025BA0" w:rsidP="00025BA0">
      <w:pPr>
        <w:pStyle w:val="Heading2"/>
      </w:pPr>
      <w:r>
        <w:t xml:space="preserve">- React Official Documentation: [Conditional </w:t>
      </w:r>
      <w:proofErr w:type="gramStart"/>
      <w:r>
        <w:t>Rendering](</w:t>
      </w:r>
      <w:proofErr w:type="gramEnd"/>
      <w:r>
        <w:t>https://reactjs.org/docs/conditional-rendering.html)</w:t>
      </w:r>
    </w:p>
    <w:p w14:paraId="0C1F39C0" w14:textId="77777777" w:rsidR="00025BA0" w:rsidRDefault="00025BA0" w:rsidP="00025BA0">
      <w:pPr>
        <w:pStyle w:val="Heading2"/>
      </w:pPr>
    </w:p>
    <w:p w14:paraId="24F72C9D" w14:textId="77777777" w:rsidR="00025BA0" w:rsidRDefault="00025BA0" w:rsidP="00025BA0">
      <w:pPr>
        <w:pStyle w:val="Heading2"/>
      </w:pPr>
      <w:r>
        <w:t>#### Hour 5: Lists and Keys, Forms</w:t>
      </w:r>
    </w:p>
    <w:p w14:paraId="39773D89" w14:textId="77777777" w:rsidR="00025BA0" w:rsidRDefault="00025BA0" w:rsidP="00025BA0">
      <w:pPr>
        <w:pStyle w:val="Heading2"/>
      </w:pPr>
    </w:p>
    <w:p w14:paraId="2E808D28" w14:textId="77777777" w:rsidR="00025BA0" w:rsidRDefault="00025BA0" w:rsidP="00025BA0">
      <w:pPr>
        <w:pStyle w:val="Heading2"/>
      </w:pPr>
      <w:r>
        <w:t xml:space="preserve">1. **Rendering Lists (30 </w:t>
      </w:r>
      <w:proofErr w:type="gramStart"/>
      <w:r>
        <w:t>mins)*</w:t>
      </w:r>
      <w:proofErr w:type="gramEnd"/>
      <w:r>
        <w:t>*</w:t>
      </w:r>
    </w:p>
    <w:p w14:paraId="14B40FF3" w14:textId="77777777" w:rsidR="00025BA0" w:rsidRDefault="00025BA0" w:rsidP="00025BA0">
      <w:pPr>
        <w:pStyle w:val="Heading2"/>
      </w:pPr>
      <w:r>
        <w:t xml:space="preserve">   - Using </w:t>
      </w:r>
      <w:proofErr w:type="gramStart"/>
      <w:r>
        <w:t>map(</w:t>
      </w:r>
      <w:proofErr w:type="gramEnd"/>
      <w:r>
        <w:t>) to render lists</w:t>
      </w:r>
    </w:p>
    <w:p w14:paraId="5AD49DA4" w14:textId="77777777" w:rsidR="00025BA0" w:rsidRDefault="00025BA0" w:rsidP="00025BA0">
      <w:pPr>
        <w:pStyle w:val="Heading2"/>
      </w:pPr>
      <w:r>
        <w:lastRenderedPageBreak/>
        <w:t xml:space="preserve">   - Understanding keys in React</w:t>
      </w:r>
    </w:p>
    <w:p w14:paraId="29B0778B" w14:textId="77777777" w:rsidR="00025BA0" w:rsidRDefault="00025BA0" w:rsidP="00025BA0">
      <w:pPr>
        <w:pStyle w:val="Heading2"/>
      </w:pPr>
      <w:r>
        <w:t xml:space="preserve">   - Best practices for using keys</w:t>
      </w:r>
    </w:p>
    <w:p w14:paraId="71E6D69A" w14:textId="77777777" w:rsidR="00025BA0" w:rsidRDefault="00025BA0" w:rsidP="00025BA0">
      <w:pPr>
        <w:pStyle w:val="Heading2"/>
      </w:pPr>
    </w:p>
    <w:p w14:paraId="3FC3BA3F" w14:textId="77777777" w:rsidR="00025BA0" w:rsidRDefault="00025BA0" w:rsidP="00025BA0">
      <w:pPr>
        <w:pStyle w:val="Heading2"/>
      </w:pPr>
      <w:r>
        <w:t xml:space="preserve">2. **Controlled Components and Forms (30 </w:t>
      </w:r>
      <w:proofErr w:type="gramStart"/>
      <w:r>
        <w:t>mins)*</w:t>
      </w:r>
      <w:proofErr w:type="gramEnd"/>
      <w:r>
        <w:t>*</w:t>
      </w:r>
    </w:p>
    <w:p w14:paraId="52CCD6BB" w14:textId="77777777" w:rsidR="00025BA0" w:rsidRDefault="00025BA0" w:rsidP="00025BA0">
      <w:pPr>
        <w:pStyle w:val="Heading2"/>
      </w:pPr>
      <w:r>
        <w:t xml:space="preserve">   - Handling form inputs</w:t>
      </w:r>
    </w:p>
    <w:p w14:paraId="1756A797" w14:textId="77777777" w:rsidR="00025BA0" w:rsidRDefault="00025BA0" w:rsidP="00025BA0">
      <w:pPr>
        <w:pStyle w:val="Heading2"/>
      </w:pPr>
      <w:r>
        <w:t xml:space="preserve">   - Controlled vs uncontrolled components</w:t>
      </w:r>
    </w:p>
    <w:p w14:paraId="726815A8" w14:textId="77777777" w:rsidR="00025BA0" w:rsidRDefault="00025BA0" w:rsidP="00025BA0">
      <w:pPr>
        <w:pStyle w:val="Heading2"/>
      </w:pPr>
      <w:r>
        <w:t xml:space="preserve">   - Managing form state</w:t>
      </w:r>
    </w:p>
    <w:p w14:paraId="1E13CB04" w14:textId="77777777" w:rsidR="00025BA0" w:rsidRDefault="00025BA0" w:rsidP="00025BA0">
      <w:pPr>
        <w:pStyle w:val="Heading2"/>
      </w:pPr>
    </w:p>
    <w:p w14:paraId="78600B07" w14:textId="77777777" w:rsidR="00025BA0" w:rsidRDefault="00025BA0" w:rsidP="00025BA0">
      <w:pPr>
        <w:pStyle w:val="Heading2"/>
      </w:pPr>
      <w:r>
        <w:t>**</w:t>
      </w:r>
      <w:proofErr w:type="gramStart"/>
      <w:r>
        <w:t>Resources:*</w:t>
      </w:r>
      <w:proofErr w:type="gramEnd"/>
      <w:r>
        <w:t>*</w:t>
      </w:r>
    </w:p>
    <w:p w14:paraId="1793FCB0" w14:textId="77777777" w:rsidR="00025BA0" w:rsidRDefault="00025BA0" w:rsidP="00025BA0">
      <w:pPr>
        <w:pStyle w:val="Heading2"/>
      </w:pPr>
      <w:r>
        <w:t xml:space="preserve">- React Official Documentation: [Lists and </w:t>
      </w:r>
      <w:proofErr w:type="gramStart"/>
      <w:r>
        <w:t>Keys](</w:t>
      </w:r>
      <w:proofErr w:type="gramEnd"/>
      <w:r>
        <w:t>https://reactjs.org/docs/lists-and-keys.html)</w:t>
      </w:r>
    </w:p>
    <w:p w14:paraId="2351AA34" w14:textId="77777777" w:rsidR="00025BA0" w:rsidRDefault="00025BA0" w:rsidP="00025BA0">
      <w:pPr>
        <w:pStyle w:val="Heading2"/>
      </w:pPr>
      <w:r>
        <w:t>- React Official Documentation: [Forms](https://reactjs.org/docs/forms.html)</w:t>
      </w:r>
    </w:p>
    <w:p w14:paraId="0EFB648F" w14:textId="77777777" w:rsidR="00025BA0" w:rsidRDefault="00025BA0" w:rsidP="00025BA0">
      <w:pPr>
        <w:pStyle w:val="Heading2"/>
      </w:pPr>
    </w:p>
    <w:p w14:paraId="5D4D895B" w14:textId="77777777" w:rsidR="00025BA0" w:rsidRDefault="00025BA0" w:rsidP="00025BA0">
      <w:pPr>
        <w:pStyle w:val="Heading2"/>
      </w:pPr>
      <w:r>
        <w:t>### Practice Project</w:t>
      </w:r>
    </w:p>
    <w:p w14:paraId="029B45DF" w14:textId="77777777" w:rsidR="00025BA0" w:rsidRDefault="00025BA0" w:rsidP="00025BA0">
      <w:pPr>
        <w:pStyle w:val="Heading2"/>
      </w:pPr>
    </w:p>
    <w:p w14:paraId="19D43F60" w14:textId="77777777" w:rsidR="00025BA0" w:rsidRDefault="00025BA0" w:rsidP="00025BA0">
      <w:pPr>
        <w:pStyle w:val="Heading2"/>
      </w:pPr>
      <w:r>
        <w:t>As a final step, spend some time building a simple React application that incorporates the concepts you’ve learned. Here’s a suggestion for a small project:</w:t>
      </w:r>
    </w:p>
    <w:p w14:paraId="7E9004AA" w14:textId="77777777" w:rsidR="00025BA0" w:rsidRDefault="00025BA0" w:rsidP="00025BA0">
      <w:pPr>
        <w:pStyle w:val="Heading2"/>
      </w:pPr>
    </w:p>
    <w:p w14:paraId="760FE6D7" w14:textId="77777777" w:rsidR="00025BA0" w:rsidRDefault="00025BA0" w:rsidP="00025BA0">
      <w:pPr>
        <w:pStyle w:val="Heading2"/>
      </w:pPr>
      <w:r>
        <w:t>**To-Do List App**</w:t>
      </w:r>
    </w:p>
    <w:p w14:paraId="5B17B453" w14:textId="77777777" w:rsidR="00025BA0" w:rsidRDefault="00025BA0" w:rsidP="00025BA0">
      <w:pPr>
        <w:pStyle w:val="Heading2"/>
      </w:pPr>
      <w:r>
        <w:t>- Create a To-Do List application where users can add, remove, and mark tasks as completed.</w:t>
      </w:r>
    </w:p>
    <w:p w14:paraId="376DB57C" w14:textId="77777777" w:rsidR="00025BA0" w:rsidRDefault="00025BA0" w:rsidP="00025BA0">
      <w:pPr>
        <w:pStyle w:val="Heading2"/>
      </w:pPr>
      <w:r>
        <w:t>- Use functional components and hooks (</w:t>
      </w:r>
      <w:proofErr w:type="spellStart"/>
      <w:r>
        <w:t>useState</w:t>
      </w:r>
      <w:proofErr w:type="spellEnd"/>
      <w:r>
        <w:t>) to manage the state.</w:t>
      </w:r>
    </w:p>
    <w:p w14:paraId="06D82E04" w14:textId="77777777" w:rsidR="00025BA0" w:rsidRDefault="00025BA0" w:rsidP="00025BA0">
      <w:pPr>
        <w:pStyle w:val="Heading2"/>
      </w:pPr>
      <w:r>
        <w:t>- Implement event handling for form submissions and list item interactions.</w:t>
      </w:r>
    </w:p>
    <w:p w14:paraId="2E6A0C5F" w14:textId="77777777" w:rsidR="00025BA0" w:rsidRDefault="00025BA0" w:rsidP="00025BA0">
      <w:pPr>
        <w:pStyle w:val="Heading2"/>
      </w:pPr>
      <w:r>
        <w:t>- Practice conditional rendering to display different UI based on the state of tasks.</w:t>
      </w:r>
    </w:p>
    <w:p w14:paraId="356965D7" w14:textId="77777777" w:rsidR="00025BA0" w:rsidRDefault="00025BA0" w:rsidP="00025BA0">
      <w:pPr>
        <w:pStyle w:val="Heading2"/>
      </w:pPr>
    </w:p>
    <w:p w14:paraId="2774ADF7" w14:textId="77777777" w:rsidR="00025BA0" w:rsidRDefault="00025BA0" w:rsidP="00025BA0">
      <w:pPr>
        <w:pStyle w:val="Heading2"/>
      </w:pPr>
      <w:r>
        <w:t xml:space="preserve">**Additional </w:t>
      </w:r>
      <w:proofErr w:type="gramStart"/>
      <w:r>
        <w:t>Resources:*</w:t>
      </w:r>
      <w:proofErr w:type="gramEnd"/>
      <w:r>
        <w:t>*</w:t>
      </w:r>
    </w:p>
    <w:p w14:paraId="4242B3CC" w14:textId="77777777" w:rsidR="00025BA0" w:rsidRDefault="00025BA0" w:rsidP="00025BA0">
      <w:pPr>
        <w:pStyle w:val="Heading2"/>
      </w:pPr>
      <w:r>
        <w:t xml:space="preserve">- React Official Documentation: [Main </w:t>
      </w:r>
      <w:proofErr w:type="gramStart"/>
      <w:r>
        <w:t>Concepts](</w:t>
      </w:r>
      <w:proofErr w:type="gramEnd"/>
      <w:r>
        <w:t>https://reactjs.org/docs/hello-world.html)</w:t>
      </w:r>
    </w:p>
    <w:p w14:paraId="13F87580" w14:textId="77777777" w:rsidR="00025BA0" w:rsidRDefault="00025BA0" w:rsidP="00025BA0">
      <w:pPr>
        <w:pStyle w:val="Heading2"/>
      </w:pPr>
      <w:r>
        <w:t xml:space="preserve">- </w:t>
      </w:r>
      <w:proofErr w:type="spellStart"/>
      <w:r>
        <w:t>FreeCodeCamp</w:t>
      </w:r>
      <w:proofErr w:type="spellEnd"/>
      <w:r>
        <w:t xml:space="preserve">: [React </w:t>
      </w:r>
      <w:proofErr w:type="gramStart"/>
      <w:r>
        <w:t>Basics](</w:t>
      </w:r>
      <w:proofErr w:type="gramEnd"/>
      <w:r>
        <w:t>https://www.freecodecamp.org/learn/front-end-libraries/react/)</w:t>
      </w:r>
    </w:p>
    <w:p w14:paraId="3DC0618D" w14:textId="77777777" w:rsidR="00025BA0" w:rsidRDefault="00025BA0" w:rsidP="00025BA0">
      <w:pPr>
        <w:pStyle w:val="Heading2"/>
      </w:pPr>
    </w:p>
    <w:p w14:paraId="471F6FC0" w14:textId="77777777" w:rsidR="003C5D95" w:rsidRDefault="00025BA0" w:rsidP="00025BA0">
      <w:pPr>
        <w:pStyle w:val="Heading2"/>
      </w:pPr>
      <w:r>
        <w:t>This study table provides a comprehensive introduction to React, covering the essential concepts and provi</w:t>
      </w:r>
      <w:bookmarkStart w:id="0" w:name="_GoBack"/>
      <w:bookmarkEnd w:id="0"/>
      <w:r>
        <w:t>ding practical exercises to reinforce your learning. By the end of these 5 hours, you should have a solid foundation to start working on more complex React projects</w:t>
      </w:r>
    </w:p>
    <w:p w14:paraId="0346EA80" w14:textId="77777777" w:rsidR="003C5D95" w:rsidRDefault="003C5D95" w:rsidP="00025BA0">
      <w:pPr>
        <w:pStyle w:val="Heading2"/>
      </w:pPr>
    </w:p>
    <w:p w14:paraId="6F9DBE74" w14:textId="13983207" w:rsidR="003A020F" w:rsidRDefault="003A020F" w:rsidP="003A020F">
      <w:pPr>
        <w:pStyle w:val="Heading2"/>
      </w:pPr>
      <w:r>
        <w:lastRenderedPageBreak/>
        <w:t xml:space="preserve">SHORTCUTS: </w:t>
      </w:r>
    </w:p>
    <w:p w14:paraId="1D34F498" w14:textId="7939BBB8" w:rsidR="003A020F" w:rsidRDefault="003A020F" w:rsidP="003A020F">
      <w:proofErr w:type="spellStart"/>
      <w:r>
        <w:t>Command+shift+r</w:t>
      </w:r>
      <w:proofErr w:type="spellEnd"/>
      <w:r>
        <w:t xml:space="preserve"> </w:t>
      </w:r>
      <w:r>
        <w:sym w:font="Wingdings" w:char="F0E0"/>
      </w:r>
      <w:r>
        <w:t xml:space="preserve">  to search the snippet</w:t>
      </w:r>
    </w:p>
    <w:p w14:paraId="2BE5D915" w14:textId="77777777" w:rsidR="00966BD2" w:rsidRDefault="00966BD2" w:rsidP="003A020F"/>
    <w:p w14:paraId="2BC5D5AB" w14:textId="56035129" w:rsidR="00966BD2" w:rsidRDefault="00966BD2" w:rsidP="003A020F">
      <w:r>
        <w:t xml:space="preserve">GO to RAFCE for the standard </w:t>
      </w:r>
      <w:r w:rsidR="00E61FC3">
        <w:t xml:space="preserve">Create a react functional component to </w:t>
      </w:r>
      <w:r w:rsidR="00AF4AA8">
        <w:t>Module ES6</w:t>
      </w:r>
    </w:p>
    <w:p w14:paraId="7123EB53" w14:textId="77777777" w:rsidR="004F52DB" w:rsidRDefault="004F52DB" w:rsidP="003A020F"/>
    <w:p w14:paraId="0A07D042" w14:textId="214160E2" w:rsidR="004F52DB" w:rsidRDefault="004F52DB" w:rsidP="003A020F">
      <w:r>
        <w:t>React Hooks</w:t>
      </w:r>
    </w:p>
    <w:p w14:paraId="68CD2640" w14:textId="77777777" w:rsidR="004F52DB" w:rsidRDefault="004F52DB" w:rsidP="003A020F"/>
    <w:p w14:paraId="14FB73AA" w14:textId="6ADC239D" w:rsidR="004F52DB" w:rsidRPr="004F52DB" w:rsidRDefault="004F52DB" w:rsidP="004F52D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>
        <w:t>Code:</w:t>
      </w:r>
      <w:r w:rsidRPr="004F52DB">
        <w:rPr>
          <w:rFonts w:ascii="Menlo" w:eastAsia="Times New Roman" w:hAnsi="Menlo" w:cs="Menlo"/>
          <w:color w:val="C586C0"/>
          <w:sz w:val="18"/>
          <w:szCs w:val="18"/>
        </w:rPr>
        <w:t xml:space="preserve">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React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"react"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;</w:t>
      </w:r>
    </w:p>
    <w:p w14:paraId="0D90F61C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gramStart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{ 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useState</w:t>
      </w:r>
      <w:proofErr w:type="spellEnd"/>
      <w:proofErr w:type="gram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}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"react"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;</w:t>
      </w:r>
    </w:p>
    <w:p w14:paraId="0D3E503D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2A98F340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proofErr w:type="spellStart"/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Content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() 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{</w:t>
      </w:r>
    </w:p>
    <w:p w14:paraId="48B8B5D7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proofErr w:type="spellStart"/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[</w:t>
      </w:r>
      <w:proofErr w:type="spellStart"/>
      <w:proofErr w:type="gram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</w:t>
      </w:r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setName</w:t>
      </w:r>
      <w:proofErr w:type="spellEnd"/>
      <w:proofErr w:type="gram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]</w:t>
      </w:r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spellStart"/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useState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"Grow"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7124DFE8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function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handleNameChange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proofErr w:type="gram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 {</w:t>
      </w:r>
    </w:p>
    <w:p w14:paraId="2EAEA937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</w:t>
      </w:r>
      <w:proofErr w:type="spellStart"/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[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spellStart"/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Earn"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"Learn"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"Understand"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</w:t>
      </w:r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"Grow</w:t>
      </w:r>
      <w:proofErr w:type="spellEnd"/>
      <w:r w:rsidRPr="004F52DB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];</w:t>
      </w:r>
    </w:p>
    <w:p w14:paraId="7D9E660A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</w:t>
      </w:r>
      <w:proofErr w:type="spellStart"/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floor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random</w:t>
      </w:r>
      <w:proofErr w:type="spellEnd"/>
      <w:proofErr w:type="gramStart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()</w:t>
      </w:r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*</w:t>
      </w:r>
      <w:proofErr w:type="gramEnd"/>
      <w:r w:rsidRPr="004F52DB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4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40BD7D47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</w:t>
      </w:r>
      <w:proofErr w:type="spellStart"/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setName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gramStart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( </w:t>
      </w:r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proofErr w:type="gram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[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int</w:t>
      </w:r>
      <w:proofErr w:type="spellEnd"/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])</w:t>
      </w:r>
    </w:p>
    <w:p w14:paraId="407BD925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}</w:t>
      </w:r>
    </w:p>
    <w:p w14:paraId="6A463DCD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 xml:space="preserve">/*When you use </w:t>
      </w:r>
      <w:proofErr w:type="spellStart"/>
      <w:proofErr w:type="gramStart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handleNameChange</w:t>
      </w:r>
      <w:proofErr w:type="spellEnd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(</w:t>
      </w:r>
      <w:proofErr w:type="gramEnd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 xml:space="preserve">) in the </w:t>
      </w:r>
      <w:proofErr w:type="spellStart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onClick</w:t>
      </w:r>
      <w:proofErr w:type="spellEnd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 xml:space="preserve"> attribute, it calls the function immediately during the render, causing state to update and triggering a re-render. This results in an infinite loop.</w:t>
      </w:r>
    </w:p>
    <w:p w14:paraId="23BDC7C0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 xml:space="preserve">    •   By passing the function reference </w:t>
      </w:r>
      <w:proofErr w:type="spellStart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handleNameChange</w:t>
      </w:r>
      <w:proofErr w:type="spellEnd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 xml:space="preserve"> without parentheses, React will call this function only when the button is </w:t>
      </w:r>
      <w:proofErr w:type="gramStart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clicked.*</w:t>
      </w:r>
      <w:proofErr w:type="gramEnd"/>
      <w:r w:rsidRPr="004F52DB">
        <w:rPr>
          <w:rFonts w:ascii="Menlo" w:eastAsia="Times New Roman" w:hAnsi="Menlo" w:cs="Menlo"/>
          <w:color w:val="7CA668"/>
          <w:sz w:val="18"/>
          <w:szCs w:val="18"/>
          <w:lang w:val="en-GB" w:eastAsia="en-GB"/>
        </w:rPr>
        <w:t>/</w:t>
      </w:r>
    </w:p>
    <w:p w14:paraId="42A4E844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(</w:t>
      </w:r>
    </w:p>
    <w:p w14:paraId="4B6F5889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main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09A465D3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    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Let's 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02E31245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    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button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proofErr w:type="spellStart"/>
      <w:r w:rsidRPr="004F52DB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onClick</w:t>
      </w:r>
      <w:proofErr w:type="spellEnd"/>
      <w:r w:rsidRPr="004F52DB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proofErr w:type="spellStart"/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handleNameChange</w:t>
      </w:r>
      <w:proofErr w:type="spellEnd"/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Challenge Accepted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button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C408089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    </w:t>
      </w:r>
    </w:p>
    <w:p w14:paraId="318FECB4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    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4F52DB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main</w:t>
      </w:r>
      <w:r w:rsidRPr="004F52DB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79787334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)    </w:t>
      </w:r>
    </w:p>
    <w:p w14:paraId="1CE88C7A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}</w:t>
      </w:r>
    </w:p>
    <w:p w14:paraId="2061DE18" w14:textId="77777777" w:rsidR="004F52DB" w:rsidRPr="004F52DB" w:rsidRDefault="004F52DB" w:rsidP="004F52DB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6591F3EA" w14:textId="77777777" w:rsidR="004F52DB" w:rsidRPr="004F52DB" w:rsidRDefault="004F52DB" w:rsidP="004F52D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export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default</w:t>
      </w:r>
      <w:r w:rsidRPr="004F52DB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4F52DB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Content</w:t>
      </w:r>
    </w:p>
    <w:p w14:paraId="2B4756DD" w14:textId="77777777" w:rsidR="004F52DB" w:rsidRPr="004F52DB" w:rsidRDefault="004F52DB" w:rsidP="004F52DB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642E8CB3" w14:textId="0DFD1A31" w:rsidR="004F52DB" w:rsidRPr="003A020F" w:rsidRDefault="00A03D58" w:rsidP="003A020F">
      <w:r>
        <w:t>`</w:t>
      </w:r>
    </w:p>
    <w:sectPr w:rsidR="004F52DB" w:rsidRPr="003A020F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B6104" w14:textId="77777777" w:rsidR="008108B0" w:rsidRDefault="008108B0">
      <w:r>
        <w:separator/>
      </w:r>
    </w:p>
    <w:p w14:paraId="365584E9" w14:textId="77777777" w:rsidR="008108B0" w:rsidRDefault="008108B0"/>
  </w:endnote>
  <w:endnote w:type="continuationSeparator" w:id="0">
    <w:p w14:paraId="57F6D811" w14:textId="77777777" w:rsidR="008108B0" w:rsidRDefault="008108B0">
      <w:r>
        <w:continuationSeparator/>
      </w:r>
    </w:p>
    <w:p w14:paraId="33CBDFAA" w14:textId="77777777" w:rsidR="008108B0" w:rsidRDefault="00810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9D600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90C0B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3EEB6" w14:textId="77777777" w:rsidR="008108B0" w:rsidRDefault="008108B0">
      <w:r>
        <w:separator/>
      </w:r>
    </w:p>
    <w:p w14:paraId="60A9C815" w14:textId="77777777" w:rsidR="008108B0" w:rsidRDefault="008108B0"/>
  </w:footnote>
  <w:footnote w:type="continuationSeparator" w:id="0">
    <w:p w14:paraId="477EE417" w14:textId="77777777" w:rsidR="008108B0" w:rsidRDefault="008108B0">
      <w:r>
        <w:continuationSeparator/>
      </w:r>
    </w:p>
    <w:p w14:paraId="6A01292F" w14:textId="77777777" w:rsidR="008108B0" w:rsidRDefault="008108B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60"/>
    <w:rsid w:val="00007140"/>
    <w:rsid w:val="00025BA0"/>
    <w:rsid w:val="000F312B"/>
    <w:rsid w:val="003A020F"/>
    <w:rsid w:val="003C5D95"/>
    <w:rsid w:val="00455541"/>
    <w:rsid w:val="00490460"/>
    <w:rsid w:val="004F52DB"/>
    <w:rsid w:val="00807843"/>
    <w:rsid w:val="008108B0"/>
    <w:rsid w:val="0085172D"/>
    <w:rsid w:val="00966BD2"/>
    <w:rsid w:val="00990C0B"/>
    <w:rsid w:val="00A03D58"/>
    <w:rsid w:val="00AF4AA8"/>
    <w:rsid w:val="00E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D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nraja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8</Pages>
  <Words>740</Words>
  <Characters>4221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2024-07-02T09:50:00Z</dcterms:created>
  <dcterms:modified xsi:type="dcterms:W3CDTF">2024-07-02T09:50:00Z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